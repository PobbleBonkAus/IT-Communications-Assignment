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bottom w:val="single" w:sz="4" w:space="0" w:color="auto"/>
        </w:tblBorders>
        <w:tblLook w:val="01E0" w:firstRow="1" w:lastRow="1" w:firstColumn="1" w:lastColumn="1" w:noHBand="0" w:noVBand="0"/>
      </w:tblPr>
      <w:tblGrid>
        <w:gridCol w:w="9638"/>
      </w:tblGrid>
      <w:tr w:rsidR="003C72BD" w:rsidRPr="003C72BD" w14:paraId="41CED4BF" w14:textId="77777777" w:rsidTr="35A038FE">
        <w:trPr>
          <w:trHeight w:val="1252"/>
        </w:trPr>
        <w:tc>
          <w:tcPr>
            <w:tcW w:w="5000" w:type="pct"/>
            <w:shd w:val="clear" w:color="auto" w:fill="auto"/>
          </w:tcPr>
          <w:tbl>
            <w:tblPr>
              <w:tblW w:w="5000" w:type="pct"/>
              <w:tblLook w:val="01E0" w:firstRow="1" w:lastRow="1" w:firstColumn="1" w:lastColumn="1" w:noHBand="0" w:noVBand="0"/>
            </w:tblPr>
            <w:tblGrid>
              <w:gridCol w:w="9422"/>
            </w:tblGrid>
            <w:tr w:rsidR="00472FDF" w14:paraId="08CF621D" w14:textId="77777777" w:rsidTr="005A08CD">
              <w:tc>
                <w:tcPr>
                  <w:tcW w:w="5000" w:type="pct"/>
                  <w:shd w:val="clear" w:color="auto" w:fill="auto"/>
                </w:tcPr>
                <w:p w14:paraId="2285F9DD" w14:textId="031E61BE" w:rsidR="00472FDF" w:rsidRDefault="009E47DF" w:rsidP="005A08CD">
                  <w:pPr>
                    <w:pStyle w:val="Header"/>
                    <w:jc w:val="right"/>
                  </w:pPr>
                  <w:r w:rsidRPr="00E17CE3">
                    <w:rPr>
                      <w:noProof/>
                      <w:lang w:val="en-US"/>
                    </w:rPr>
                    <w:drawing>
                      <wp:inline distT="0" distB="0" distL="0" distR="0" wp14:anchorId="63FA2FC4" wp14:editId="70DDAC0D">
                        <wp:extent cx="1257300" cy="428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28625"/>
                                </a:xfrm>
                                <a:prstGeom prst="rect">
                                  <a:avLst/>
                                </a:prstGeom>
                                <a:noFill/>
                                <a:ln>
                                  <a:noFill/>
                                </a:ln>
                              </pic:spPr>
                            </pic:pic>
                          </a:graphicData>
                        </a:graphic>
                      </wp:inline>
                    </w:drawing>
                  </w:r>
                  <w:r w:rsidR="005A08CD">
                    <w:t xml:space="preserve"> </w:t>
                  </w:r>
                </w:p>
              </w:tc>
            </w:tr>
          </w:tbl>
          <w:p w14:paraId="16F3A950" w14:textId="77777777" w:rsidR="00472FDF" w:rsidRDefault="00472FDF" w:rsidP="00472FDF">
            <w:pPr>
              <w:pStyle w:val="Header"/>
            </w:pPr>
          </w:p>
          <w:p w14:paraId="1CB30D13" w14:textId="77777777" w:rsidR="00251B09" w:rsidRDefault="00251B09" w:rsidP="00325834"/>
          <w:p w14:paraId="1C094F6C" w14:textId="77777777" w:rsidR="006D389D" w:rsidRDefault="006D389D" w:rsidP="00325834"/>
          <w:p w14:paraId="2C389A95" w14:textId="77777777" w:rsidR="006D389D" w:rsidRDefault="006D389D" w:rsidP="00325834"/>
          <w:p w14:paraId="128F1063" w14:textId="20AD7E06" w:rsidR="003C72BD" w:rsidRDefault="008110BE" w:rsidP="00325834">
            <w:r>
              <w:t>Future Technologies</w:t>
            </w:r>
            <w:r w:rsidR="118D1363">
              <w:t xml:space="preserve"> n</w:t>
            </w:r>
          </w:p>
          <w:p w14:paraId="157459AB" w14:textId="77777777" w:rsidR="003C72BD" w:rsidRPr="003C72BD" w:rsidRDefault="003C72BD" w:rsidP="00325834"/>
          <w:p w14:paraId="2BA0B556" w14:textId="30F75144" w:rsidR="003C72BD" w:rsidRPr="005A08CD" w:rsidRDefault="003C72BD" w:rsidP="00325834">
            <w:pPr>
              <w:rPr>
                <w:b/>
                <w:color w:val="E60028"/>
                <w:sz w:val="40"/>
                <w:szCs w:val="40"/>
              </w:rPr>
            </w:pPr>
            <w:r w:rsidRPr="005A08CD">
              <w:rPr>
                <w:b/>
                <w:color w:val="E60028"/>
                <w:sz w:val="40"/>
                <w:szCs w:val="40"/>
              </w:rPr>
              <w:fldChar w:fldCharType="begin"/>
            </w:r>
            <w:r w:rsidRPr="005A08CD">
              <w:rPr>
                <w:b/>
                <w:color w:val="E60028"/>
                <w:sz w:val="40"/>
                <w:szCs w:val="40"/>
              </w:rPr>
              <w:instrText xml:space="preserve"> DOCPROPERTY  Title  \* MERGEFORMAT </w:instrText>
            </w:r>
            <w:r w:rsidRPr="005A08CD">
              <w:rPr>
                <w:b/>
                <w:color w:val="E60028"/>
                <w:sz w:val="40"/>
                <w:szCs w:val="40"/>
              </w:rPr>
              <w:fldChar w:fldCharType="separate"/>
            </w:r>
            <w:r w:rsidR="008110BE">
              <w:rPr>
                <w:b/>
                <w:color w:val="E60028"/>
                <w:sz w:val="40"/>
                <w:szCs w:val="40"/>
              </w:rPr>
              <w:t>Project Charter</w:t>
            </w:r>
            <w:r w:rsidRPr="005A08CD">
              <w:rPr>
                <w:b/>
                <w:color w:val="E60028"/>
                <w:sz w:val="40"/>
                <w:szCs w:val="40"/>
              </w:rPr>
              <w:fldChar w:fldCharType="end"/>
            </w:r>
          </w:p>
          <w:p w14:paraId="4F597145" w14:textId="63FD45FE" w:rsidR="003C72BD" w:rsidRPr="005A08CD" w:rsidRDefault="003C72BD" w:rsidP="00325834">
            <w:pPr>
              <w:rPr>
                <w:b/>
                <w:sz w:val="28"/>
                <w:szCs w:val="28"/>
              </w:rPr>
            </w:pPr>
            <w:r w:rsidRPr="005A08CD">
              <w:rPr>
                <w:b/>
                <w:sz w:val="28"/>
                <w:szCs w:val="28"/>
              </w:rPr>
              <w:fldChar w:fldCharType="begin"/>
            </w:r>
            <w:r w:rsidRPr="005A08CD">
              <w:rPr>
                <w:b/>
                <w:sz w:val="28"/>
                <w:szCs w:val="28"/>
              </w:rPr>
              <w:instrText xml:space="preserve"> DOCPROPERTY  Subject  \* MERGEFORMAT </w:instrText>
            </w:r>
            <w:r w:rsidRPr="005A08CD">
              <w:rPr>
                <w:b/>
                <w:sz w:val="28"/>
                <w:szCs w:val="28"/>
              </w:rPr>
              <w:fldChar w:fldCharType="separate"/>
            </w:r>
            <w:r w:rsidR="008110BE">
              <w:rPr>
                <w:b/>
                <w:sz w:val="28"/>
                <w:szCs w:val="28"/>
              </w:rPr>
              <w:t>Name o</w:t>
            </w:r>
            <w:r w:rsidR="009E47DF">
              <w:rPr>
                <w:b/>
                <w:sz w:val="28"/>
                <w:szCs w:val="28"/>
              </w:rPr>
              <w:t xml:space="preserve">f </w:t>
            </w:r>
            <w:r w:rsidR="008110BE">
              <w:rPr>
                <w:b/>
                <w:sz w:val="28"/>
                <w:szCs w:val="28"/>
              </w:rPr>
              <w:t>Projec</w:t>
            </w:r>
            <w:r w:rsidR="009E47DF">
              <w:rPr>
                <w:b/>
                <w:sz w:val="28"/>
                <w:szCs w:val="28"/>
              </w:rPr>
              <w:t>t</w:t>
            </w:r>
            <w:r w:rsidRPr="005A08CD">
              <w:rPr>
                <w:b/>
                <w:sz w:val="28"/>
                <w:szCs w:val="28"/>
              </w:rPr>
              <w:fldChar w:fldCharType="end"/>
            </w:r>
          </w:p>
          <w:p w14:paraId="355B336B" w14:textId="77777777" w:rsidR="003B5D9F" w:rsidRDefault="003B5D9F" w:rsidP="003B5D9F"/>
          <w:p w14:paraId="06D05110" w14:textId="50E16442" w:rsidR="003B5D9F" w:rsidRPr="00776730" w:rsidRDefault="005B7807" w:rsidP="003B5D9F">
            <w:fldSimple w:instr="DOCPROPERTY  Month  \* MERGEFORMAT">
              <w:r w:rsidR="009E47DF">
                <w:t>Month</w:t>
              </w:r>
            </w:fldSimple>
            <w:r w:rsidR="003B5D9F">
              <w:t xml:space="preserve"> </w:t>
            </w:r>
            <w:fldSimple w:instr="DOCPROPERTY  Year  \* MERGEFORMAT">
              <w:r w:rsidR="009E47DF">
                <w:t>Year</w:t>
              </w:r>
            </w:fldSimple>
            <w:r w:rsidR="019865B1">
              <w:t xml:space="preserve">   m</w:t>
            </w:r>
            <w:commentRangeStart w:id="0"/>
            <w:commentRangeEnd w:id="0"/>
            <w:r>
              <w:commentReference w:id="0"/>
            </w:r>
          </w:p>
          <w:p w14:paraId="00C28757" w14:textId="77777777" w:rsidR="003C72BD" w:rsidRPr="005A08CD" w:rsidRDefault="003C72BD" w:rsidP="00325834">
            <w:pPr>
              <w:rPr>
                <w:sz w:val="12"/>
                <w:szCs w:val="12"/>
              </w:rPr>
            </w:pPr>
          </w:p>
        </w:tc>
      </w:tr>
    </w:tbl>
    <w:p w14:paraId="36C46972" w14:textId="18DF9F1E" w:rsidR="00776730" w:rsidRDefault="008110BE" w:rsidP="00776730">
      <w:pPr>
        <w:pStyle w:val="Heading1"/>
      </w:pPr>
      <w:r>
        <w:t>Preliminary Statement of Project Scope</w:t>
      </w:r>
    </w:p>
    <w:p w14:paraId="015233DC" w14:textId="13BD7827" w:rsidR="00776730" w:rsidRDefault="0086449A" w:rsidP="00776730">
      <w:r>
        <w:t xml:space="preserve">Praxis </w:t>
      </w:r>
      <w:proofErr w:type="gramStart"/>
      <w:r>
        <w:t>want</w:t>
      </w:r>
      <w:proofErr w:type="gramEnd"/>
      <w:r>
        <w:t xml:space="preserve"> to automate the process of reviewing resumes and </w:t>
      </w:r>
      <w:r w:rsidR="00EB1E9B">
        <w:t xml:space="preserve">screening candidates. </w:t>
      </w:r>
    </w:p>
    <w:p w14:paraId="0C4CCE4E" w14:textId="26436DF1" w:rsidR="00806A8D" w:rsidRDefault="00806A8D" w:rsidP="00776730">
      <w:r>
        <w:t xml:space="preserve">The want a web portal to allow remote access for staff members. </w:t>
      </w:r>
      <w:r w:rsidR="00B04C1A">
        <w:t>O</w:t>
      </w:r>
      <w:proofErr w:type="spellStart"/>
      <w:r w:rsidR="00DE4027" w:rsidRPr="00B04C1A">
        <w:rPr>
          <w:lang w:val="en-US"/>
        </w:rPr>
        <w:t>ptimize</w:t>
      </w:r>
      <w:proofErr w:type="spellEnd"/>
      <w:r w:rsidR="00B04C1A" w:rsidRPr="00B04C1A">
        <w:rPr>
          <w:lang w:val="en-US"/>
        </w:rPr>
        <w:t xml:space="preserve"> the process to match the skills, capabilities and availability of the candidates to the needs of the clients, by automating the skills identification and the availability of the candidates, to then match the required skills and timing for the client.</w:t>
      </w:r>
      <w:r w:rsidR="00BC043C">
        <w:rPr>
          <w:lang w:val="en-US"/>
        </w:rPr>
        <w:t xml:space="preserve"> </w:t>
      </w:r>
      <w:r w:rsidR="00BC043C" w:rsidRPr="00BC043C">
        <w:rPr>
          <w:lang w:val="en-US"/>
        </w:rPr>
        <w:t>Praxis would also like to cut down on the data entry work for their staff by enabling the candidates to input and update their “profiles” with the necessary information</w:t>
      </w:r>
      <w:r w:rsidR="00806019">
        <w:rPr>
          <w:lang w:val="en-US"/>
        </w:rPr>
        <w:t xml:space="preserve"> </w:t>
      </w:r>
      <w:r w:rsidR="00806019" w:rsidRPr="00806019">
        <w:rPr>
          <w:lang w:val="en-US"/>
        </w:rPr>
        <w:t>without taking more than 20 minutes of their time.</w:t>
      </w:r>
    </w:p>
    <w:p w14:paraId="499C36D1" w14:textId="55E7FA9E" w:rsidR="00776730" w:rsidRDefault="00776730" w:rsidP="00776730"/>
    <w:p w14:paraId="3F866C7F" w14:textId="763BD737" w:rsidR="008110BE" w:rsidRDefault="008110BE" w:rsidP="008110BE">
      <w:pPr>
        <w:pStyle w:val="Heading1"/>
      </w:pPr>
      <w:r>
        <w:t>List of Objectives</w:t>
      </w:r>
    </w:p>
    <w:p w14:paraId="70BC6312" w14:textId="4950AADA" w:rsidR="008110BE" w:rsidRDefault="000C6DB8" w:rsidP="008110BE">
      <w:proofErr w:type="gramStart"/>
      <w:r>
        <w:rPr>
          <w:lang w:val="en-US"/>
        </w:rPr>
        <w:t>.</w:t>
      </w:r>
      <w:r w:rsidRPr="000C6DB8">
        <w:rPr>
          <w:lang w:val="en-US"/>
        </w:rPr>
        <w:t>The</w:t>
      </w:r>
      <w:proofErr w:type="gramEnd"/>
      <w:r w:rsidRPr="000C6DB8">
        <w:rPr>
          <w:lang w:val="en-US"/>
        </w:rPr>
        <w:t xml:space="preserve"> aim is for a recruiter to be able to find a match or close match within the day and notify the candidate of the opportunity and to get in touch for further discussion.</w:t>
      </w:r>
    </w:p>
    <w:p w14:paraId="3F831055" w14:textId="1DECF670" w:rsidR="00314C9B" w:rsidRDefault="004A612C" w:rsidP="008110BE">
      <w:pPr>
        <w:rPr>
          <w:lang w:val="en-US"/>
        </w:rPr>
      </w:pPr>
      <w:r>
        <w:t>.</w:t>
      </w:r>
      <w:r w:rsidRPr="004A612C">
        <w:rPr>
          <w:rFonts w:ascii="Calibri" w:hAnsi="Calibri" w:cs="Calibri"/>
          <w:color w:val="1F2836"/>
          <w:sz w:val="23"/>
          <w:szCs w:val="23"/>
          <w:lang w:val="en-US" w:eastAsia="en-AU"/>
        </w:rPr>
        <w:t xml:space="preserve"> </w:t>
      </w:r>
      <w:r w:rsidRPr="004A612C">
        <w:rPr>
          <w:lang w:val="en-US"/>
        </w:rPr>
        <w:t>need to be done in such a way as to make it simple and easy for the candidates to enter their information, without taking more than 20 minutes of their time.</w:t>
      </w:r>
    </w:p>
    <w:p w14:paraId="63A076E9" w14:textId="3E1A04D0" w:rsidR="00DB1818" w:rsidRDefault="00DB1818" w:rsidP="008110BE">
      <w:pPr>
        <w:rPr>
          <w:lang w:val="en-US"/>
        </w:rPr>
      </w:pPr>
      <w:r>
        <w:rPr>
          <w:lang w:val="en-US"/>
        </w:rPr>
        <w:t>.</w:t>
      </w:r>
      <w:r w:rsidRPr="00DB1818">
        <w:rPr>
          <w:rFonts w:ascii="Calibri" w:hAnsi="Calibri" w:cs="Calibri"/>
          <w:color w:val="1F2836"/>
          <w:sz w:val="23"/>
          <w:szCs w:val="23"/>
          <w:lang w:val="en-US" w:eastAsia="en-AU"/>
        </w:rPr>
        <w:t xml:space="preserve"> </w:t>
      </w:r>
      <w:r w:rsidRPr="00DB1818">
        <w:rPr>
          <w:lang w:val="en-US"/>
        </w:rPr>
        <w:t>MQ will also need handover/support documents, and their disaster recovery plan will also need to be updated.</w:t>
      </w:r>
    </w:p>
    <w:p w14:paraId="02121A8E" w14:textId="78FA3BB3" w:rsidR="00B33960" w:rsidRDefault="00B33960" w:rsidP="008110BE">
      <w:pPr>
        <w:rPr>
          <w:lang w:val="en-US"/>
        </w:rPr>
      </w:pPr>
      <w:r w:rsidRPr="00B33960">
        <w:rPr>
          <w:lang w:val="en-US"/>
        </w:rPr>
        <w:t>MQ would like to ensure that they meet any security and privacy legislation applicable in Australia.</w:t>
      </w:r>
    </w:p>
    <w:p w14:paraId="7C3206C1" w14:textId="06A20287" w:rsidR="005F628C" w:rsidRDefault="005F628C" w:rsidP="008110BE">
      <w:pPr>
        <w:rPr>
          <w:lang w:val="en-US"/>
        </w:rPr>
      </w:pPr>
      <w:r>
        <w:rPr>
          <w:lang w:val="en-US"/>
        </w:rPr>
        <w:t>Maintain tight security measures and follow government policy.</w:t>
      </w:r>
    </w:p>
    <w:p w14:paraId="7487F54E" w14:textId="562DFA35" w:rsidR="00A47965" w:rsidRDefault="00A47965" w:rsidP="008110BE">
      <w:pPr>
        <w:rPr>
          <w:lang w:val="en-US"/>
        </w:rPr>
      </w:pPr>
      <w:r>
        <w:rPr>
          <w:lang w:val="en-US"/>
        </w:rPr>
        <w:t>CANDIDATES ENTER THEIR</w:t>
      </w:r>
      <w:r w:rsidR="00D95FE9">
        <w:rPr>
          <w:lang w:val="en-US"/>
        </w:rPr>
        <w:t xml:space="preserve"> OWN</w:t>
      </w:r>
      <w:r>
        <w:rPr>
          <w:lang w:val="en-US"/>
        </w:rPr>
        <w:t xml:space="preserve"> DATA.</w:t>
      </w:r>
    </w:p>
    <w:p w14:paraId="17875184" w14:textId="77777777" w:rsidR="00A47965" w:rsidRDefault="00A47965" w:rsidP="008110BE"/>
    <w:p w14:paraId="38F0BF4A" w14:textId="0524E2F3" w:rsidR="008110BE" w:rsidRDefault="008110BE" w:rsidP="008110BE">
      <w:pPr>
        <w:pStyle w:val="Heading1"/>
      </w:pPr>
      <w:r>
        <w:t>List of Deliverables</w:t>
      </w:r>
    </w:p>
    <w:p w14:paraId="73233640" w14:textId="20EB4110" w:rsidR="008110BE" w:rsidRDefault="005005D9" w:rsidP="008110BE">
      <w:proofErr w:type="gramStart"/>
      <w:r>
        <w:t>.Web</w:t>
      </w:r>
      <w:proofErr w:type="gramEnd"/>
      <w:r>
        <w:t xml:space="preserve"> portal</w:t>
      </w:r>
      <w:commentRangeStart w:id="1"/>
      <w:commentRangeEnd w:id="1"/>
      <w:r>
        <w:commentReference w:id="1"/>
      </w:r>
    </w:p>
    <w:p w14:paraId="390A8C5C" w14:textId="2CF9CF23" w:rsidR="005005D9" w:rsidRDefault="005005D9" w:rsidP="008110BE">
      <w:proofErr w:type="gramStart"/>
      <w:r>
        <w:t>.</w:t>
      </w:r>
      <w:proofErr w:type="spellStart"/>
      <w:r w:rsidR="00396490">
        <w:t>Javascript</w:t>
      </w:r>
      <w:proofErr w:type="spellEnd"/>
      <w:proofErr w:type="gramEnd"/>
      <w:r w:rsidR="00396490">
        <w:t xml:space="preserve"> </w:t>
      </w:r>
      <w:r w:rsidR="00C50057">
        <w:t>input verification</w:t>
      </w:r>
    </w:p>
    <w:p w14:paraId="4CA35622" w14:textId="623607F5" w:rsidR="00C50057" w:rsidRDefault="00C50057" w:rsidP="008110BE">
      <w:proofErr w:type="gramStart"/>
      <w:r>
        <w:t>.</w:t>
      </w:r>
      <w:r w:rsidR="00940CBE">
        <w:t>updated</w:t>
      </w:r>
      <w:proofErr w:type="gramEnd"/>
      <w:r w:rsidR="00940CBE">
        <w:t xml:space="preserve"> handover and recovery plans.</w:t>
      </w:r>
    </w:p>
    <w:p w14:paraId="7D238ABE" w14:textId="578E960E" w:rsidR="008110BE" w:rsidRDefault="008110BE" w:rsidP="008110BE"/>
    <w:p w14:paraId="141F7AD2" w14:textId="55232D36" w:rsidR="008110BE" w:rsidRDefault="008110BE" w:rsidP="0040231E">
      <w:pPr>
        <w:pStyle w:val="Heading1"/>
      </w:pPr>
      <w:r>
        <w:t>Project Approval</w:t>
      </w:r>
    </w:p>
    <w:p w14:paraId="418A425D" w14:textId="77777777" w:rsidR="0040231E" w:rsidRPr="0040231E" w:rsidRDefault="0040231E" w:rsidP="0040231E"/>
    <w:p w14:paraId="0F42DBA1" w14:textId="12F05628" w:rsidR="008110BE" w:rsidRDefault="008110BE" w:rsidP="008110BE"/>
    <w:p w14:paraId="2925E585" w14:textId="5799A022" w:rsidR="008110BE" w:rsidRDefault="0040231E" w:rsidP="0040231E">
      <w:pPr>
        <w:spacing w:line="480" w:lineRule="auto"/>
      </w:pPr>
      <w:r>
        <w:t>I, _____</w:t>
      </w:r>
      <w:r w:rsidRPr="35A038FE">
        <w:rPr>
          <w:i/>
          <w:iCs/>
          <w:color w:val="4472C4" w:themeColor="accent1"/>
        </w:rPr>
        <w:t xml:space="preserve">[ Name of authorised person </w:t>
      </w:r>
      <w:commentRangeStart w:id="2"/>
      <w:r w:rsidRPr="35A038FE">
        <w:rPr>
          <w:i/>
          <w:iCs/>
          <w:color w:val="4472C4" w:themeColor="accent1"/>
        </w:rPr>
        <w:t>]</w:t>
      </w:r>
      <w:r>
        <w:t>________,</w:t>
      </w:r>
      <w:commentRangeEnd w:id="2"/>
      <w:r>
        <w:commentReference w:id="2"/>
      </w:r>
      <w:r>
        <w:t xml:space="preserve"> provide the authority for the spend of __</w:t>
      </w:r>
      <w:r w:rsidRPr="35A038FE">
        <w:rPr>
          <w:i/>
          <w:iCs/>
          <w:color w:val="4472C4" w:themeColor="accent1"/>
        </w:rPr>
        <w:t>[proposed budget]</w:t>
      </w:r>
      <w:r>
        <w:t>________ to proceed with the above stated project scope</w:t>
      </w:r>
      <w:r w:rsidR="00E612B6">
        <w:t xml:space="preserve"> and deliverables</w:t>
      </w:r>
      <w:r>
        <w:t xml:space="preserve"> to commence on _</w:t>
      </w:r>
      <w:r w:rsidRPr="35A038FE">
        <w:rPr>
          <w:i/>
          <w:iCs/>
          <w:color w:val="4472C4" w:themeColor="accent1"/>
        </w:rPr>
        <w:t>[start date]</w:t>
      </w:r>
      <w:r>
        <w:t xml:space="preserve">___ and to be completed </w:t>
      </w:r>
      <w:r w:rsidR="00BB5104">
        <w:t>by</w:t>
      </w:r>
      <w:r>
        <w:t xml:space="preserve"> __</w:t>
      </w:r>
      <w:r w:rsidRPr="35A038FE">
        <w:rPr>
          <w:i/>
          <w:iCs/>
          <w:color w:val="4472C4" w:themeColor="accent1"/>
        </w:rPr>
        <w:t>[end date]</w:t>
      </w:r>
      <w:r>
        <w:t>_________.</w:t>
      </w:r>
    </w:p>
    <w:p w14:paraId="15A6DCFD" w14:textId="77777777" w:rsidR="008110BE" w:rsidRPr="008110BE" w:rsidRDefault="008110BE" w:rsidP="008110BE"/>
    <w:p w14:paraId="6C34D130" w14:textId="414A210A" w:rsidR="008110BE" w:rsidRDefault="008110BE" w:rsidP="008110BE"/>
    <w:p w14:paraId="53E24730" w14:textId="5FD3470E" w:rsidR="008110BE" w:rsidRDefault="0040231E" w:rsidP="008110BE">
      <w:r>
        <w:t>Name:</w:t>
      </w:r>
    </w:p>
    <w:p w14:paraId="4759E064" w14:textId="5E024347" w:rsidR="0040231E" w:rsidRDefault="0040231E" w:rsidP="008110BE"/>
    <w:p w14:paraId="17DBEAAA" w14:textId="6AC63680" w:rsidR="0040231E" w:rsidRDefault="0040231E" w:rsidP="008110BE"/>
    <w:p w14:paraId="5125B5EC" w14:textId="2EC10E74" w:rsidR="0040231E" w:rsidRDefault="0040231E" w:rsidP="008110BE"/>
    <w:p w14:paraId="3F544B50" w14:textId="1FDA075E" w:rsidR="0040231E" w:rsidRDefault="0040231E" w:rsidP="008110BE"/>
    <w:p w14:paraId="0A5969AF" w14:textId="2147B7AB" w:rsidR="0040231E" w:rsidRDefault="0040231E" w:rsidP="008110BE">
      <w:r>
        <w:t>Signature:</w:t>
      </w:r>
    </w:p>
    <w:p w14:paraId="575DE7FF" w14:textId="489A096A" w:rsidR="0040231E" w:rsidRDefault="0040231E" w:rsidP="008110BE"/>
    <w:p w14:paraId="5867F0F0" w14:textId="26930154" w:rsidR="0040231E" w:rsidRDefault="0040231E" w:rsidP="008110BE"/>
    <w:p w14:paraId="70A6BAB2" w14:textId="77777777" w:rsidR="0040231E" w:rsidRDefault="0040231E" w:rsidP="008110BE"/>
    <w:p w14:paraId="0DABA250" w14:textId="0C7E9807" w:rsidR="0040231E" w:rsidRDefault="0040231E" w:rsidP="008110BE"/>
    <w:p w14:paraId="6F9B0A86" w14:textId="47552DEF" w:rsidR="0040231E" w:rsidRPr="008110BE" w:rsidRDefault="0040231E" w:rsidP="008110BE">
      <w:r>
        <w:t>Date:</w:t>
      </w:r>
    </w:p>
    <w:p w14:paraId="4F1C8961" w14:textId="14CF36C4" w:rsidR="008110BE" w:rsidRDefault="008110BE" w:rsidP="00776730"/>
    <w:p w14:paraId="6C74BF96" w14:textId="77777777" w:rsidR="008110BE" w:rsidRDefault="008110BE" w:rsidP="00776730"/>
    <w:p w14:paraId="08EFDD1A" w14:textId="7D9551FF" w:rsidR="00776730" w:rsidRDefault="00776730" w:rsidP="00776730">
      <w:pPr>
        <w:pStyle w:val="Heading1"/>
      </w:pPr>
      <w:r>
        <w:br w:type="page"/>
      </w:r>
    </w:p>
    <w:p w14:paraId="7501DFF8" w14:textId="77777777" w:rsidR="003C72BD" w:rsidRPr="003C72BD" w:rsidRDefault="003C72BD" w:rsidP="003C72BD"/>
    <w:sectPr w:rsidR="003C72BD" w:rsidRPr="003C72BD" w:rsidSect="005A08CD">
      <w:headerReference w:type="even" r:id="rId16"/>
      <w:headerReference w:type="default" r:id="rId17"/>
      <w:footerReference w:type="even" r:id="rId18"/>
      <w:footerReference w:type="default" r:id="rId19"/>
      <w:headerReference w:type="first" r:id="rId20"/>
      <w:footerReference w:type="first" r:id="rId21"/>
      <w:pgSz w:w="11906" w:h="16838"/>
      <w:pgMar w:top="851" w:right="1134" w:bottom="851" w:left="1134" w:header="709" w:footer="24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ri krishna prasad Menta Venkata" w:date="2024-09-17T14:00:00Z" w:initials="HV">
    <w:p w14:paraId="102CCF19" w14:textId="38EE4F89" w:rsidR="35A038FE" w:rsidRDefault="35A038FE">
      <w:r>
        <w:t>missing date, could be August 1st week to Second week and project end date will be in 14 weeks</w:t>
      </w:r>
      <w:r>
        <w:annotationRef/>
      </w:r>
    </w:p>
  </w:comment>
  <w:comment w:id="1" w:author="Hari krishna prasad Menta Venkata" w:date="2024-09-17T14:02:00Z" w:initials="HV">
    <w:p w14:paraId="4FAA7089" w14:textId="26F3DABC" w:rsidR="35A038FE" w:rsidRDefault="35A038FE">
      <w:r>
        <w:t>Make sure you covered all deliverables in detail</w:t>
      </w:r>
      <w:r>
        <w:annotationRef/>
      </w:r>
    </w:p>
  </w:comment>
  <w:comment w:id="2" w:author="Hari krishna prasad Menta Venkata" w:date="2024-09-17T14:02:00Z" w:initials="HV">
    <w:p w14:paraId="0758B6BE" w14:textId="63D6AFDB" w:rsidR="35A038FE" w:rsidRDefault="35A038FE">
      <w:r>
        <w:t>you have to insert, my name Hari Krishna Menta,   start and end date of the project which is 14 weeks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2CCF19" w15:done="0"/>
  <w15:commentEx w15:paraId="4FAA7089" w15:done="0"/>
  <w15:commentEx w15:paraId="0758B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AB9FEB" w16cex:dateUtc="2024-09-17T04:00:00Z"/>
  <w16cex:commentExtensible w16cex:durableId="3750DCFC" w16cex:dateUtc="2024-09-17T04:02:00Z"/>
  <w16cex:commentExtensible w16cex:durableId="092DAC95" w16cex:dateUtc="2024-09-17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2CCF19" w16cid:durableId="6CAB9FEB"/>
  <w16cid:commentId w16cid:paraId="4FAA7089" w16cid:durableId="3750DCFC"/>
  <w16cid:commentId w16cid:paraId="0758B6BE" w16cid:durableId="092DA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E8F02" w14:textId="77777777" w:rsidR="00806DDB" w:rsidRDefault="00806DDB">
      <w:r>
        <w:separator/>
      </w:r>
    </w:p>
  </w:endnote>
  <w:endnote w:type="continuationSeparator" w:id="0">
    <w:p w14:paraId="3BC7F527" w14:textId="77777777" w:rsidR="00806DDB" w:rsidRDefault="00806DDB">
      <w:r>
        <w:continuationSeparator/>
      </w:r>
    </w:p>
  </w:endnote>
  <w:endnote w:type="continuationNotice" w:id="1">
    <w:p w14:paraId="118EAC20" w14:textId="77777777" w:rsidR="00806DDB" w:rsidRDefault="00806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438D1" w14:textId="77777777" w:rsidR="009E47DF" w:rsidRDefault="009E4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8A18B" w14:textId="77777777" w:rsidR="005A08CD" w:rsidRDefault="005A08CD" w:rsidP="005A08CD">
    <w:pPr>
      <w:pStyle w:val="Footer"/>
      <w:pBdr>
        <w:top w:val="single" w:sz="4" w:space="1" w:color="auto"/>
      </w:pBdr>
      <w:rPr>
        <w:szCs w:val="12"/>
      </w:rPr>
    </w:pPr>
  </w:p>
  <w:tbl>
    <w:tblPr>
      <w:tblW w:w="5000" w:type="pct"/>
      <w:tblLook w:val="01E0" w:firstRow="1" w:lastRow="1" w:firstColumn="1" w:lastColumn="1" w:noHBand="0" w:noVBand="0"/>
    </w:tblPr>
    <w:tblGrid>
      <w:gridCol w:w="3212"/>
      <w:gridCol w:w="3213"/>
      <w:gridCol w:w="3213"/>
    </w:tblGrid>
    <w:tr w:rsidR="005A08CD" w:rsidRPr="005527D1" w14:paraId="56B4693F" w14:textId="77777777" w:rsidTr="0081024E">
      <w:tc>
        <w:tcPr>
          <w:tcW w:w="1666" w:type="pct"/>
        </w:tcPr>
        <w:p w14:paraId="1A49FD08" w14:textId="51FDDD6E" w:rsidR="005A08CD" w:rsidRDefault="009E47DF" w:rsidP="0081024E">
          <w:pPr>
            <w:pStyle w:val="Footer"/>
          </w:pPr>
          <w:r w:rsidRPr="00E17CE3">
            <w:rPr>
              <w:noProof/>
              <w:lang w:val="en-US"/>
            </w:rPr>
            <w:drawing>
              <wp:inline distT="0" distB="0" distL="0" distR="0" wp14:anchorId="48B17514" wp14:editId="372999CB">
                <wp:extent cx="752475" cy="25717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257175"/>
                        </a:xfrm>
                        <a:prstGeom prst="rect">
                          <a:avLst/>
                        </a:prstGeom>
                        <a:noFill/>
                        <a:ln>
                          <a:noFill/>
                        </a:ln>
                      </pic:spPr>
                    </pic:pic>
                  </a:graphicData>
                </a:graphic>
              </wp:inline>
            </w:drawing>
          </w:r>
        </w:p>
        <w:p w14:paraId="237CE3D8" w14:textId="77777777" w:rsidR="005A08CD" w:rsidRPr="005527D1" w:rsidRDefault="005A08CD" w:rsidP="0081024E">
          <w:pPr>
            <w:pStyle w:val="Footer"/>
            <w:jc w:val="right"/>
          </w:pPr>
        </w:p>
        <w:p w14:paraId="093D87F9" w14:textId="77777777" w:rsidR="005A08CD" w:rsidRPr="005527D1" w:rsidRDefault="005B7807" w:rsidP="0081024E">
          <w:pPr>
            <w:pStyle w:val="Footer"/>
            <w:rPr>
              <w:szCs w:val="12"/>
            </w:rPr>
          </w:pPr>
          <w:fldSimple w:instr="DOCPROPERTY  Company  \* MERGEFORMAT">
            <w:r w:rsidR="009E47DF">
              <w:t>School/Department/Area</w:t>
            </w:r>
          </w:fldSimple>
        </w:p>
      </w:tc>
      <w:tc>
        <w:tcPr>
          <w:tcW w:w="1667" w:type="pct"/>
        </w:tcPr>
        <w:p w14:paraId="18961F45" w14:textId="77777777" w:rsidR="005A08CD" w:rsidRDefault="005A08CD" w:rsidP="0081024E">
          <w:pPr>
            <w:pStyle w:val="Footer"/>
            <w:jc w:val="center"/>
            <w:rPr>
              <w:szCs w:val="12"/>
            </w:rPr>
          </w:pPr>
        </w:p>
        <w:p w14:paraId="523A5C4D" w14:textId="77777777" w:rsidR="005A08CD" w:rsidRPr="005527D1" w:rsidRDefault="005A08CD" w:rsidP="0081024E">
          <w:pPr>
            <w:pStyle w:val="Footer"/>
            <w:jc w:val="center"/>
            <w:rPr>
              <w:szCs w:val="12"/>
            </w:rPr>
          </w:pPr>
        </w:p>
      </w:tc>
      <w:tc>
        <w:tcPr>
          <w:tcW w:w="1667" w:type="pct"/>
        </w:tcPr>
        <w:p w14:paraId="23F3E5B1" w14:textId="77777777" w:rsidR="005A08CD" w:rsidRDefault="005A08CD" w:rsidP="0081024E">
          <w:pPr>
            <w:pStyle w:val="Footer"/>
            <w:jc w:val="right"/>
            <w:rPr>
              <w:szCs w:val="12"/>
            </w:rPr>
          </w:pPr>
        </w:p>
        <w:p w14:paraId="5EBF8A78" w14:textId="202E62ED" w:rsidR="005A08CD" w:rsidRPr="005527D1" w:rsidRDefault="00B200E7" w:rsidP="0081024E">
          <w:pPr>
            <w:pStyle w:val="Footer"/>
            <w:jc w:val="right"/>
            <w:rPr>
              <w:szCs w:val="12"/>
            </w:rPr>
          </w:pPr>
          <w:r w:rsidRPr="005527D1">
            <w:rPr>
              <w:szCs w:val="12"/>
            </w:rPr>
            <w:t xml:space="preserve"> </w:t>
          </w:r>
        </w:p>
        <w:p w14:paraId="75300F42" w14:textId="1604B0FD" w:rsidR="005A08CD" w:rsidRPr="005527D1" w:rsidRDefault="005A08CD" w:rsidP="0081024E">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sidR="00B200E7">
            <w:rPr>
              <w:szCs w:val="12"/>
            </w:rPr>
            <w:t>[Your name</w:t>
          </w:r>
          <w:r w:rsidRPr="005527D1">
            <w:rPr>
              <w:szCs w:val="12"/>
            </w:rPr>
            <w:fldChar w:fldCharType="end"/>
          </w:r>
          <w:r w:rsidR="00B200E7">
            <w:rPr>
              <w:szCs w:val="12"/>
            </w:rPr>
            <w:t>]</w:t>
          </w:r>
        </w:p>
        <w:p w14:paraId="4FC645DF" w14:textId="0E1FE963" w:rsidR="005A08CD" w:rsidRPr="005527D1" w:rsidRDefault="005A08CD" w:rsidP="0081024E">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Pr="005527D1">
            <w:rPr>
              <w:szCs w:val="12"/>
            </w:rPr>
            <w:fldChar w:fldCharType="end"/>
          </w:r>
        </w:p>
        <w:p w14:paraId="04734F43" w14:textId="77777777" w:rsidR="005A08CD" w:rsidRPr="00F75F39" w:rsidRDefault="005A08CD" w:rsidP="0081024E">
          <w:pPr>
            <w:pStyle w:val="Footer"/>
            <w:jc w:val="right"/>
          </w:pPr>
          <w:r w:rsidRPr="005527D1">
            <w:t xml:space="preserve">Page </w:t>
          </w:r>
          <w:r w:rsidRPr="005527D1">
            <w:fldChar w:fldCharType="begin"/>
          </w:r>
          <w:r w:rsidRPr="005527D1">
            <w:instrText xml:space="preserve"> PAGE </w:instrText>
          </w:r>
          <w:r w:rsidRPr="005527D1">
            <w:fldChar w:fldCharType="separate"/>
          </w:r>
          <w:r w:rsidR="004C4E11">
            <w:rPr>
              <w:noProof/>
            </w:rPr>
            <w:t>2</w:t>
          </w:r>
          <w:r w:rsidRPr="005527D1">
            <w:fldChar w:fldCharType="end"/>
          </w:r>
          <w:r w:rsidRPr="005527D1">
            <w:t xml:space="preserve"> of </w:t>
          </w:r>
          <w:r>
            <w:fldChar w:fldCharType="begin"/>
          </w:r>
          <w:r>
            <w:instrText>NUMPAGES</w:instrText>
          </w:r>
          <w:r>
            <w:fldChar w:fldCharType="separate"/>
          </w:r>
          <w:r w:rsidR="004C4E11">
            <w:rPr>
              <w:noProof/>
            </w:rPr>
            <w:t>2</w:t>
          </w:r>
          <w:r>
            <w:fldChar w:fldCharType="end"/>
          </w:r>
        </w:p>
      </w:tc>
    </w:tr>
  </w:tbl>
  <w:p w14:paraId="623680A8" w14:textId="77777777" w:rsidR="007629C5" w:rsidRPr="005A08CD" w:rsidRDefault="007629C5" w:rsidP="005A0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3212"/>
      <w:gridCol w:w="3213"/>
      <w:gridCol w:w="3213"/>
    </w:tblGrid>
    <w:tr w:rsidR="005A08CD" w:rsidRPr="005527D1" w14:paraId="326899AB" w14:textId="77777777" w:rsidTr="0081024E">
      <w:tc>
        <w:tcPr>
          <w:tcW w:w="1666" w:type="pct"/>
        </w:tcPr>
        <w:p w14:paraId="53F77D17" w14:textId="19077F52" w:rsidR="005A08CD" w:rsidRDefault="009E47DF" w:rsidP="0081024E">
          <w:pPr>
            <w:pStyle w:val="Footer"/>
          </w:pPr>
          <w:r>
            <w:rPr>
              <w:noProof/>
            </w:rPr>
            <w:drawing>
              <wp:anchor distT="0" distB="0" distL="114300" distR="114300" simplePos="0" relativeHeight="251658241" behindDoc="0" locked="0" layoutInCell="1" allowOverlap="1" wp14:anchorId="2ABBDB1F" wp14:editId="5D26152E">
                <wp:simplePos x="0" y="0"/>
                <wp:positionH relativeFrom="column">
                  <wp:posOffset>0</wp:posOffset>
                </wp:positionH>
                <wp:positionV relativeFrom="page">
                  <wp:posOffset>-579120</wp:posOffset>
                </wp:positionV>
                <wp:extent cx="1223010" cy="77406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77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6CCCC" w14:textId="77777777" w:rsidR="005A08CD" w:rsidRPr="005527D1" w:rsidRDefault="005A08CD" w:rsidP="0081024E">
          <w:pPr>
            <w:pStyle w:val="Footer"/>
          </w:pPr>
        </w:p>
        <w:p w14:paraId="466B967C" w14:textId="77777777" w:rsidR="005A08CD" w:rsidRPr="005527D1" w:rsidRDefault="005A08CD" w:rsidP="0081024E">
          <w:pPr>
            <w:pStyle w:val="Footer"/>
            <w:rPr>
              <w:szCs w:val="12"/>
            </w:rPr>
          </w:pPr>
        </w:p>
      </w:tc>
      <w:tc>
        <w:tcPr>
          <w:tcW w:w="1667" w:type="pct"/>
        </w:tcPr>
        <w:p w14:paraId="2878EDDD" w14:textId="77777777" w:rsidR="005A08CD" w:rsidRDefault="005A08CD" w:rsidP="0081024E">
          <w:pPr>
            <w:pStyle w:val="Footer"/>
            <w:jc w:val="center"/>
            <w:rPr>
              <w:szCs w:val="12"/>
            </w:rPr>
          </w:pPr>
        </w:p>
        <w:p w14:paraId="4249F075" w14:textId="77777777" w:rsidR="005A08CD" w:rsidRDefault="005A08CD" w:rsidP="0081024E">
          <w:pPr>
            <w:pStyle w:val="Footer"/>
            <w:jc w:val="center"/>
            <w:rPr>
              <w:szCs w:val="12"/>
            </w:rPr>
          </w:pPr>
        </w:p>
        <w:p w14:paraId="299A82AF" w14:textId="77777777" w:rsidR="005A08CD" w:rsidRDefault="005A08CD" w:rsidP="0081024E">
          <w:pPr>
            <w:pStyle w:val="Footer"/>
            <w:jc w:val="center"/>
            <w:rPr>
              <w:szCs w:val="12"/>
            </w:rPr>
          </w:pPr>
        </w:p>
        <w:p w14:paraId="279446AC" w14:textId="77777777" w:rsidR="005A08CD" w:rsidRPr="008807B8" w:rsidRDefault="005A08CD" w:rsidP="0081024E">
          <w:pPr>
            <w:pStyle w:val="Footer"/>
            <w:jc w:val="center"/>
            <w:rPr>
              <w:bCs/>
            </w:rPr>
          </w:pPr>
        </w:p>
      </w:tc>
      <w:tc>
        <w:tcPr>
          <w:tcW w:w="1667" w:type="pct"/>
        </w:tcPr>
        <w:p w14:paraId="7E67F8D1" w14:textId="77777777" w:rsidR="005A08CD" w:rsidRDefault="005A08CD" w:rsidP="0081024E">
          <w:pPr>
            <w:pStyle w:val="Footer"/>
            <w:jc w:val="right"/>
            <w:rPr>
              <w:szCs w:val="12"/>
            </w:rPr>
          </w:pPr>
        </w:p>
        <w:p w14:paraId="75C15CF0" w14:textId="77777777" w:rsidR="005A08CD" w:rsidRDefault="005A08CD" w:rsidP="0081024E">
          <w:pPr>
            <w:pStyle w:val="Footer"/>
            <w:jc w:val="right"/>
            <w:rPr>
              <w:szCs w:val="12"/>
            </w:rPr>
          </w:pPr>
        </w:p>
        <w:p w14:paraId="194450FA" w14:textId="06C3124A" w:rsidR="005A08CD" w:rsidRPr="005527D1" w:rsidRDefault="005A08CD" w:rsidP="0081024E">
          <w:pPr>
            <w:pStyle w:val="Footer"/>
            <w:jc w:val="right"/>
            <w:rPr>
              <w:szCs w:val="12"/>
            </w:rPr>
          </w:pPr>
          <w:r>
            <w:rPr>
              <w:szCs w:val="12"/>
            </w:rPr>
            <w:t xml:space="preserve">Author: </w:t>
          </w:r>
          <w:r w:rsidRPr="005527D1">
            <w:rPr>
              <w:szCs w:val="12"/>
            </w:rPr>
            <w:fldChar w:fldCharType="begin"/>
          </w:r>
          <w:r w:rsidRPr="005527D1">
            <w:rPr>
              <w:szCs w:val="12"/>
            </w:rPr>
            <w:instrText xml:space="preserve"> AUTHOR   \* MERGEFORMAT </w:instrText>
          </w:r>
          <w:r w:rsidRPr="005527D1">
            <w:rPr>
              <w:szCs w:val="12"/>
            </w:rPr>
            <w:fldChar w:fldCharType="separate"/>
          </w:r>
          <w:r w:rsidR="00B200E7">
            <w:rPr>
              <w:szCs w:val="12"/>
            </w:rPr>
            <w:t>[Your name</w:t>
          </w:r>
          <w:r w:rsidRPr="005527D1">
            <w:rPr>
              <w:szCs w:val="12"/>
            </w:rPr>
            <w:fldChar w:fldCharType="end"/>
          </w:r>
          <w:r w:rsidR="00B200E7">
            <w:rPr>
              <w:szCs w:val="12"/>
            </w:rPr>
            <w:t>]</w:t>
          </w:r>
        </w:p>
        <w:p w14:paraId="6CE33C51" w14:textId="79493781" w:rsidR="005A08CD" w:rsidRPr="005527D1" w:rsidRDefault="005A08CD" w:rsidP="0081024E">
          <w:pPr>
            <w:pStyle w:val="Footer"/>
            <w:jc w:val="right"/>
            <w:rPr>
              <w:szCs w:val="12"/>
            </w:rPr>
          </w:pPr>
          <w:r w:rsidRPr="005527D1">
            <w:rPr>
              <w:szCs w:val="12"/>
            </w:rPr>
            <w:t xml:space="preserve">Save Date: </w:t>
          </w:r>
          <w:r w:rsidRPr="005527D1">
            <w:rPr>
              <w:szCs w:val="12"/>
            </w:rPr>
            <w:fldChar w:fldCharType="begin"/>
          </w:r>
          <w:r w:rsidRPr="005527D1">
            <w:rPr>
              <w:szCs w:val="12"/>
            </w:rPr>
            <w:instrText xml:space="preserve"> SAVEDATE  \@ "dd/MM/yyyy"  \* MERGEFORMAT </w:instrText>
          </w:r>
          <w:r w:rsidRPr="005527D1">
            <w:rPr>
              <w:szCs w:val="12"/>
            </w:rPr>
            <w:fldChar w:fldCharType="separate"/>
          </w:r>
          <w:r w:rsidRPr="005527D1">
            <w:rPr>
              <w:szCs w:val="12"/>
            </w:rPr>
            <w:fldChar w:fldCharType="end"/>
          </w:r>
        </w:p>
        <w:p w14:paraId="648DE3CA" w14:textId="77777777" w:rsidR="005A08CD" w:rsidRPr="00F75F39" w:rsidRDefault="005A08CD" w:rsidP="0081024E">
          <w:pPr>
            <w:pStyle w:val="Footer"/>
            <w:jc w:val="right"/>
          </w:pPr>
          <w:r w:rsidRPr="005527D1">
            <w:t xml:space="preserve">Page </w:t>
          </w:r>
          <w:r w:rsidRPr="005527D1">
            <w:fldChar w:fldCharType="begin"/>
          </w:r>
          <w:r w:rsidRPr="005527D1">
            <w:instrText xml:space="preserve"> PAGE </w:instrText>
          </w:r>
          <w:r w:rsidRPr="005527D1">
            <w:fldChar w:fldCharType="separate"/>
          </w:r>
          <w:r w:rsidR="004C4E11">
            <w:rPr>
              <w:noProof/>
            </w:rPr>
            <w:t>1</w:t>
          </w:r>
          <w:r w:rsidRPr="005527D1">
            <w:fldChar w:fldCharType="end"/>
          </w:r>
          <w:r w:rsidRPr="005527D1">
            <w:t xml:space="preserve"> of </w:t>
          </w:r>
          <w:r>
            <w:fldChar w:fldCharType="begin"/>
          </w:r>
          <w:r>
            <w:instrText>NUMPAGES</w:instrText>
          </w:r>
          <w:r>
            <w:fldChar w:fldCharType="separate"/>
          </w:r>
          <w:r w:rsidR="004C4E11">
            <w:rPr>
              <w:noProof/>
            </w:rPr>
            <w:t>2</w:t>
          </w:r>
          <w:r>
            <w:fldChar w:fldCharType="end"/>
          </w:r>
        </w:p>
      </w:tc>
    </w:tr>
  </w:tbl>
  <w:p w14:paraId="71DC146D" w14:textId="77777777" w:rsidR="005A08CD" w:rsidRPr="00A849BC" w:rsidRDefault="005A08CD" w:rsidP="005A0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66947" w14:textId="77777777" w:rsidR="00806DDB" w:rsidRDefault="00806DDB">
      <w:r>
        <w:separator/>
      </w:r>
    </w:p>
  </w:footnote>
  <w:footnote w:type="continuationSeparator" w:id="0">
    <w:p w14:paraId="2D01CE33" w14:textId="77777777" w:rsidR="00806DDB" w:rsidRDefault="00806DDB">
      <w:r>
        <w:continuationSeparator/>
      </w:r>
    </w:p>
  </w:footnote>
  <w:footnote w:type="continuationNotice" w:id="1">
    <w:p w14:paraId="599EED5F" w14:textId="77777777" w:rsidR="00806DDB" w:rsidRDefault="00806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2AE6D" w14:textId="77777777" w:rsidR="009E47DF" w:rsidRDefault="009E4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C1B8B" w14:textId="246A3859" w:rsidR="009E47DF" w:rsidRDefault="009E47DF">
    <w:pPr>
      <w:pStyle w:val="Header"/>
    </w:pPr>
    <w:r>
      <w:rPr>
        <w:noProof/>
      </w:rPr>
      <mc:AlternateContent>
        <mc:Choice Requires="wps">
          <w:drawing>
            <wp:anchor distT="0" distB="0" distL="114300" distR="114300" simplePos="0" relativeHeight="251658242" behindDoc="0" locked="0" layoutInCell="0" allowOverlap="1" wp14:anchorId="1C28B41B" wp14:editId="5CA0EB28">
              <wp:simplePos x="0" y="0"/>
              <wp:positionH relativeFrom="page">
                <wp:posOffset>0</wp:posOffset>
              </wp:positionH>
              <wp:positionV relativeFrom="page">
                <wp:posOffset>190500</wp:posOffset>
              </wp:positionV>
              <wp:extent cx="7560310" cy="273685"/>
              <wp:effectExtent l="0" t="0" r="2540" b="2540"/>
              <wp:wrapNone/>
              <wp:docPr id="5" name="MSIPCM638a412b8c6b068176298f45" descr="{&quot;HashCode&quot;:1610746136,&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80585" w14:textId="06731591" w:rsidR="009E47DF" w:rsidRPr="009E47DF" w:rsidRDefault="009E47DF" w:rsidP="009E47DF">
                          <w:pPr>
                            <w:jc w:val="center"/>
                            <w:rPr>
                              <w:rFonts w:ascii="Calibri" w:hAnsi="Calibri" w:cs="Calibri"/>
                              <w:color w:val="EEDC00"/>
                              <w:sz w:val="24"/>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8B41B" id="_x0000_t202" coordsize="21600,21600" o:spt="202" path="m,l,21600r21600,l21600,xe">
              <v:stroke joinstyle="miter"/>
              <v:path gradientshapeok="t" o:connecttype="rect"/>
            </v:shapetype>
            <v:shape id="MSIPCM638a412b8c6b068176298f45" o:spid="_x0000_s1026" type="#_x0000_t202" alt="{&quot;HashCode&quot;:1610746136,&quot;Height&quot;:841.0,&quot;Width&quot;:595.0,&quot;Placement&quot;:&quot;Header&quot;,&quot;Index&quot;:&quot;Primary&quot;,&quot;Section&quot;:1,&quot;Top&quot;:0.0,&quot;Left&quot;:0.0}" style="position:absolute;margin-left:0;margin-top:15pt;width:595.3pt;height:21.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" o:allowincell="f" filled="f" stroked="f">
              <v:textbox inset=",0,,0">
                <w:txbxContent>
                  <w:p w14:paraId="0B680585" w14:textId="06731591" w:rsidR="009E47DF" w:rsidRPr="009E47DF" w:rsidRDefault="009E47DF" w:rsidP="009E47DF">
                    <w:pPr>
                      <w:jc w:val="center"/>
                      <w:rPr>
                        <w:rFonts w:ascii="Calibri" w:hAnsi="Calibri" w:cs="Calibri"/>
                        <w:color w:val="EEDC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1333" w14:textId="7DEE3FCA" w:rsidR="005A08CD" w:rsidRDefault="009E47DF">
    <w:pPr>
      <w:pStyle w:val="Header"/>
    </w:pPr>
    <w:r>
      <w:rPr>
        <w:noProof/>
      </w:rPr>
      <mc:AlternateContent>
        <mc:Choice Requires="wps">
          <w:drawing>
            <wp:anchor distT="0" distB="0" distL="114300" distR="114300" simplePos="0" relativeHeight="251658243" behindDoc="0" locked="0" layoutInCell="0" allowOverlap="1" wp14:anchorId="4FC774C8" wp14:editId="5BEBBE3E">
              <wp:simplePos x="0" y="0"/>
              <wp:positionH relativeFrom="page">
                <wp:posOffset>0</wp:posOffset>
              </wp:positionH>
              <wp:positionV relativeFrom="page">
                <wp:posOffset>190500</wp:posOffset>
              </wp:positionV>
              <wp:extent cx="7560310" cy="273685"/>
              <wp:effectExtent l="0" t="0" r="2540" b="2540"/>
              <wp:wrapNone/>
              <wp:docPr id="4" name="MSIPCMae274a4a95526bcddeeb9fc3" descr="{&quot;HashCode&quot;:1610746136,&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7E0CA" w14:textId="080F0B8F" w:rsidR="009E47DF" w:rsidRPr="009E47DF" w:rsidRDefault="009E47DF" w:rsidP="009E47DF">
                          <w:pPr>
                            <w:jc w:val="center"/>
                            <w:rPr>
                              <w:rFonts w:ascii="Calibri" w:hAnsi="Calibri" w:cs="Calibri"/>
                              <w:color w:val="EEDC00"/>
                              <w:sz w:val="24"/>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774C8" id="_x0000_t202" coordsize="21600,21600" o:spt="202" path="m,l,21600r21600,l21600,xe">
              <v:stroke joinstyle="miter"/>
              <v:path gradientshapeok="t" o:connecttype="rect"/>
            </v:shapetype>
            <v:shape id="MSIPCMae274a4a95526bcddeeb9fc3" o:spid="_x0000_s1027" type="#_x0000_t202" alt="{&quot;HashCode&quot;:1610746136,&quot;Height&quot;:841.0,&quot;Width&quot;:595.0,&quot;Placement&quot;:&quot;Header&quot;,&quot;Index&quot;:&quot;FirstPage&quot;,&quot;Section&quot;:1,&quot;Top&quot;:0.0,&quot;Left&quot;:0.0}" style="position:absolute;margin-left:0;margin-top:15pt;width:595.3pt;height:21.5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" o:allowincell="f" filled="f" stroked="f">
              <v:textbox inset=",0,,0">
                <w:txbxContent>
                  <w:p w14:paraId="4717E0CA" w14:textId="080F0B8F" w:rsidR="009E47DF" w:rsidRPr="009E47DF" w:rsidRDefault="009E47DF" w:rsidP="009E47DF">
                    <w:pPr>
                      <w:jc w:val="center"/>
                      <w:rPr>
                        <w:rFonts w:ascii="Calibri" w:hAnsi="Calibri" w:cs="Calibri"/>
                        <w:color w:val="EEDC00"/>
                        <w:sz w:val="24"/>
                      </w:rPr>
                    </w:pPr>
                  </w:p>
                </w:txbxContent>
              </v:textbox>
              <w10:wrap anchorx="page" anchory="page"/>
            </v:shape>
          </w:pict>
        </mc:Fallback>
      </mc:AlternateContent>
    </w:r>
    <w:r>
      <w:rPr>
        <w:noProof/>
      </w:rPr>
      <w:drawing>
        <wp:anchor distT="0" distB="0" distL="114300" distR="114300" simplePos="0" relativeHeight="251658240" behindDoc="0" locked="0" layoutInCell="1" allowOverlap="1" wp14:anchorId="5AE5535C" wp14:editId="714FC043">
          <wp:simplePos x="0" y="0"/>
          <wp:positionH relativeFrom="column">
            <wp:align>left</wp:align>
          </wp:positionH>
          <wp:positionV relativeFrom="page">
            <wp:align>top</wp:align>
          </wp:positionV>
          <wp:extent cx="1224915" cy="743585"/>
          <wp:effectExtent l="0" t="0" r="0" b="0"/>
          <wp:wrapThrough wrapText="bothSides">
            <wp:wrapPolygon edited="0">
              <wp:start x="0" y="0"/>
              <wp:lineTo x="0" y="21028"/>
              <wp:lineTo x="21163" y="21028"/>
              <wp:lineTo x="21163" y="0"/>
              <wp:lineTo x="0" y="0"/>
            </wp:wrapPolygon>
          </wp:wrapThrough>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915" cy="743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E8BF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544E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BA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02A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443A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2887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2031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C0C5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409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EA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D20C5"/>
    <w:multiLevelType w:val="multilevel"/>
    <w:tmpl w:val="1D6ACB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392120811">
    <w:abstractNumId w:val="9"/>
  </w:num>
  <w:num w:numId="2" w16cid:durableId="158084438">
    <w:abstractNumId w:val="7"/>
  </w:num>
  <w:num w:numId="3" w16cid:durableId="916018629">
    <w:abstractNumId w:val="6"/>
  </w:num>
  <w:num w:numId="4" w16cid:durableId="1476681299">
    <w:abstractNumId w:val="5"/>
  </w:num>
  <w:num w:numId="5" w16cid:durableId="267087375">
    <w:abstractNumId w:val="4"/>
  </w:num>
  <w:num w:numId="6" w16cid:durableId="594048596">
    <w:abstractNumId w:val="8"/>
  </w:num>
  <w:num w:numId="7" w16cid:durableId="1294288749">
    <w:abstractNumId w:val="3"/>
  </w:num>
  <w:num w:numId="8" w16cid:durableId="890506006">
    <w:abstractNumId w:val="2"/>
  </w:num>
  <w:num w:numId="9" w16cid:durableId="1505319350">
    <w:abstractNumId w:val="1"/>
  </w:num>
  <w:num w:numId="10" w16cid:durableId="1050226959">
    <w:abstractNumId w:val="0"/>
  </w:num>
  <w:num w:numId="11" w16cid:durableId="1190609674">
    <w:abstractNumId w:val="10"/>
  </w:num>
  <w:num w:numId="12" w16cid:durableId="137234689">
    <w:abstractNumId w:val="10"/>
  </w:num>
  <w:num w:numId="13" w16cid:durableId="243807448">
    <w:abstractNumId w:val="10"/>
  </w:num>
  <w:num w:numId="14" w16cid:durableId="124475311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i krishna prasad Menta Venkata">
    <w15:presenceInfo w15:providerId="AD" w15:userId="S::hari.krishna.prasad.menta.venkata@rmit.edu.au::7be33d7d-4b9f-40f5-9b43-515762ac7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DF"/>
    <w:rsid w:val="00006556"/>
    <w:rsid w:val="000953AA"/>
    <w:rsid w:val="000A3A9C"/>
    <w:rsid w:val="000C6DB8"/>
    <w:rsid w:val="000F5D1D"/>
    <w:rsid w:val="00102067"/>
    <w:rsid w:val="00115621"/>
    <w:rsid w:val="00124084"/>
    <w:rsid w:val="00184F60"/>
    <w:rsid w:val="001C613F"/>
    <w:rsid w:val="001F106D"/>
    <w:rsid w:val="00217D5A"/>
    <w:rsid w:val="00251B09"/>
    <w:rsid w:val="0026181F"/>
    <w:rsid w:val="002D6B5A"/>
    <w:rsid w:val="002F3382"/>
    <w:rsid w:val="00314C9B"/>
    <w:rsid w:val="00325834"/>
    <w:rsid w:val="00342EA6"/>
    <w:rsid w:val="00353D4A"/>
    <w:rsid w:val="00385471"/>
    <w:rsid w:val="00396490"/>
    <w:rsid w:val="003965EC"/>
    <w:rsid w:val="003B5D9F"/>
    <w:rsid w:val="003C11A2"/>
    <w:rsid w:val="003C72BD"/>
    <w:rsid w:val="0040231E"/>
    <w:rsid w:val="00402ABE"/>
    <w:rsid w:val="004220CA"/>
    <w:rsid w:val="00472FDF"/>
    <w:rsid w:val="004A612C"/>
    <w:rsid w:val="004C4E11"/>
    <w:rsid w:val="004C6F5A"/>
    <w:rsid w:val="005005D9"/>
    <w:rsid w:val="00543F27"/>
    <w:rsid w:val="005527D1"/>
    <w:rsid w:val="0057367B"/>
    <w:rsid w:val="00581CE6"/>
    <w:rsid w:val="005875D8"/>
    <w:rsid w:val="005A08CD"/>
    <w:rsid w:val="005B7807"/>
    <w:rsid w:val="005D43C8"/>
    <w:rsid w:val="005F628C"/>
    <w:rsid w:val="00631A8B"/>
    <w:rsid w:val="006A2E5D"/>
    <w:rsid w:val="006B3961"/>
    <w:rsid w:val="006D0DA4"/>
    <w:rsid w:val="006D389D"/>
    <w:rsid w:val="00725619"/>
    <w:rsid w:val="0072663F"/>
    <w:rsid w:val="007629C5"/>
    <w:rsid w:val="00776730"/>
    <w:rsid w:val="007B650B"/>
    <w:rsid w:val="007D76A8"/>
    <w:rsid w:val="00806019"/>
    <w:rsid w:val="00806A8D"/>
    <w:rsid w:val="00806DDB"/>
    <w:rsid w:val="0081024E"/>
    <w:rsid w:val="008110BE"/>
    <w:rsid w:val="008623F5"/>
    <w:rsid w:val="0086449A"/>
    <w:rsid w:val="008B5E4C"/>
    <w:rsid w:val="008C3E5D"/>
    <w:rsid w:val="008E44F5"/>
    <w:rsid w:val="008E45ED"/>
    <w:rsid w:val="008F0AB9"/>
    <w:rsid w:val="00940CBE"/>
    <w:rsid w:val="00957455"/>
    <w:rsid w:val="00974560"/>
    <w:rsid w:val="009E47DF"/>
    <w:rsid w:val="009F7643"/>
    <w:rsid w:val="00A35BC6"/>
    <w:rsid w:val="00A47965"/>
    <w:rsid w:val="00A5250E"/>
    <w:rsid w:val="00A81202"/>
    <w:rsid w:val="00A849BC"/>
    <w:rsid w:val="00A915DB"/>
    <w:rsid w:val="00A97537"/>
    <w:rsid w:val="00AA210C"/>
    <w:rsid w:val="00AB7FD5"/>
    <w:rsid w:val="00AC01CE"/>
    <w:rsid w:val="00B0054B"/>
    <w:rsid w:val="00B04C1A"/>
    <w:rsid w:val="00B12A14"/>
    <w:rsid w:val="00B200E7"/>
    <w:rsid w:val="00B2497A"/>
    <w:rsid w:val="00B265E8"/>
    <w:rsid w:val="00B3106F"/>
    <w:rsid w:val="00B33960"/>
    <w:rsid w:val="00B4447B"/>
    <w:rsid w:val="00B5015D"/>
    <w:rsid w:val="00B7138D"/>
    <w:rsid w:val="00BB5104"/>
    <w:rsid w:val="00BC043C"/>
    <w:rsid w:val="00C15B1F"/>
    <w:rsid w:val="00C26AF5"/>
    <w:rsid w:val="00C43A7D"/>
    <w:rsid w:val="00C50057"/>
    <w:rsid w:val="00C97552"/>
    <w:rsid w:val="00CE3A41"/>
    <w:rsid w:val="00CF4AFB"/>
    <w:rsid w:val="00D0483E"/>
    <w:rsid w:val="00D10DFF"/>
    <w:rsid w:val="00D13EA9"/>
    <w:rsid w:val="00D749A0"/>
    <w:rsid w:val="00D7734C"/>
    <w:rsid w:val="00D843CA"/>
    <w:rsid w:val="00D84496"/>
    <w:rsid w:val="00D95FE9"/>
    <w:rsid w:val="00DA3B09"/>
    <w:rsid w:val="00DB1818"/>
    <w:rsid w:val="00DD7172"/>
    <w:rsid w:val="00DE4027"/>
    <w:rsid w:val="00E17CE3"/>
    <w:rsid w:val="00E53FDB"/>
    <w:rsid w:val="00E612B6"/>
    <w:rsid w:val="00EB1E9B"/>
    <w:rsid w:val="00EC36E0"/>
    <w:rsid w:val="00EF5800"/>
    <w:rsid w:val="00EF62CC"/>
    <w:rsid w:val="00F77B66"/>
    <w:rsid w:val="00F82463"/>
    <w:rsid w:val="00FC7628"/>
    <w:rsid w:val="00FD2D7B"/>
    <w:rsid w:val="019865B1"/>
    <w:rsid w:val="0DF96DEF"/>
    <w:rsid w:val="118D1363"/>
    <w:rsid w:val="35A038FE"/>
    <w:rsid w:val="4E8549CF"/>
    <w:rsid w:val="52AFA3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79E3E1"/>
  <w15:chartTrackingRefBased/>
  <w15:docId w15:val="{05F41314-E35E-498C-ACF6-B9EE3A0C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basedOn w:val="Normal"/>
    <w:next w:val="Normal"/>
    <w:qFormat/>
    <w:rsid w:val="005A08CD"/>
    <w:pPr>
      <w:keepNext/>
      <w:numPr>
        <w:numId w:val="11"/>
      </w:numPr>
      <w:spacing w:before="240" w:after="60"/>
      <w:outlineLvl w:val="0"/>
    </w:pPr>
    <w:rPr>
      <w:b/>
      <w:bCs/>
      <w:color w:val="000054"/>
      <w:kern w:val="32"/>
      <w:sz w:val="32"/>
      <w:szCs w:val="32"/>
    </w:rPr>
  </w:style>
  <w:style w:type="paragraph" w:styleId="Heading2">
    <w:name w:val="heading 2"/>
    <w:basedOn w:val="Normal"/>
    <w:next w:val="Normal"/>
    <w:qFormat/>
    <w:rsid w:val="005A08CD"/>
    <w:pPr>
      <w:keepNext/>
      <w:numPr>
        <w:ilvl w:val="1"/>
        <w:numId w:val="11"/>
      </w:numPr>
      <w:spacing w:before="240" w:after="60"/>
      <w:outlineLvl w:val="1"/>
    </w:pPr>
    <w:rPr>
      <w:b/>
      <w:bCs/>
      <w:iCs/>
      <w:color w:val="000054"/>
      <w:sz w:val="28"/>
      <w:szCs w:val="28"/>
    </w:rPr>
  </w:style>
  <w:style w:type="paragraph" w:styleId="Heading3">
    <w:name w:val="heading 3"/>
    <w:basedOn w:val="Normal"/>
    <w:next w:val="Normal"/>
    <w:qFormat/>
    <w:rsid w:val="005A08CD"/>
    <w:pPr>
      <w:keepNext/>
      <w:numPr>
        <w:ilvl w:val="2"/>
        <w:numId w:val="11"/>
      </w:numPr>
      <w:spacing w:before="240" w:after="60"/>
      <w:outlineLvl w:val="2"/>
    </w:pPr>
    <w:rPr>
      <w:b/>
      <w:bCs/>
      <w:color w:val="000054"/>
      <w:sz w:val="26"/>
      <w:szCs w:val="26"/>
    </w:rPr>
  </w:style>
  <w:style w:type="paragraph" w:styleId="Heading4">
    <w:name w:val="heading 4"/>
    <w:basedOn w:val="Normal"/>
    <w:next w:val="Normal"/>
    <w:qFormat/>
    <w:rsid w:val="005A08CD"/>
    <w:pPr>
      <w:keepNext/>
      <w:numPr>
        <w:ilvl w:val="3"/>
        <w:numId w:val="11"/>
      </w:numPr>
      <w:spacing w:before="240" w:after="60"/>
      <w:outlineLvl w:val="3"/>
    </w:pPr>
    <w:rPr>
      <w:b/>
      <w:bCs/>
      <w:color w:val="000054"/>
      <w:sz w:val="24"/>
      <w:szCs w:val="28"/>
    </w:rPr>
  </w:style>
  <w:style w:type="paragraph" w:styleId="Heading5">
    <w:name w:val="heading 5"/>
    <w:basedOn w:val="Normal"/>
    <w:next w:val="Normal"/>
    <w:qFormat/>
    <w:rsid w:val="00776730"/>
    <w:pPr>
      <w:numPr>
        <w:ilvl w:val="4"/>
        <w:numId w:val="11"/>
      </w:numPr>
      <w:spacing w:before="240" w:after="60"/>
      <w:outlineLvl w:val="4"/>
    </w:pPr>
    <w:rPr>
      <w:b/>
      <w:bCs/>
      <w:i/>
      <w:iCs/>
      <w:sz w:val="26"/>
      <w:szCs w:val="26"/>
    </w:rPr>
  </w:style>
  <w:style w:type="paragraph" w:styleId="Heading6">
    <w:name w:val="heading 6"/>
    <w:basedOn w:val="Normal"/>
    <w:next w:val="Normal"/>
    <w:qFormat/>
    <w:rsid w:val="00776730"/>
    <w:pPr>
      <w:numPr>
        <w:ilvl w:val="5"/>
        <w:numId w:val="11"/>
      </w:num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776730"/>
    <w:pPr>
      <w:numPr>
        <w:ilvl w:val="6"/>
        <w:numId w:val="1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776730"/>
    <w:pPr>
      <w:numPr>
        <w:ilvl w:val="7"/>
        <w:numId w:val="1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776730"/>
    <w:pPr>
      <w:numPr>
        <w:ilvl w:val="8"/>
        <w:numId w:val="1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5621"/>
    <w:rPr>
      <w:sz w:val="12"/>
    </w:rPr>
  </w:style>
  <w:style w:type="paragraph" w:styleId="Footer">
    <w:name w:val="footer"/>
    <w:basedOn w:val="Normal"/>
    <w:rsid w:val="00115621"/>
    <w:rPr>
      <w:sz w:val="1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08CD"/>
    <w:rPr>
      <w:rFonts w:ascii="Lucida Grande" w:hAnsi="Lucida Grande" w:cs="Lucida Grande"/>
      <w:sz w:val="18"/>
      <w:szCs w:val="18"/>
    </w:rPr>
  </w:style>
  <w:style w:type="character" w:customStyle="1" w:styleId="BalloonTextChar">
    <w:name w:val="Balloon Text Char"/>
    <w:link w:val="BalloonText"/>
    <w:rsid w:val="005A08CD"/>
    <w:rPr>
      <w:rFonts w:ascii="Lucida Grande" w:hAnsi="Lucida Grande" w:cs="Lucida Grande"/>
      <w:sz w:val="18"/>
      <w:szCs w:val="18"/>
      <w:lang w:eastAsia="en-US"/>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Arial" w:hAnsi="Arial" w:cs="Arial"/>
      <w:lang w:eastAsia="en-US"/>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MIT\Templates\RMIT%20-%20Office%202018\Report-template_No_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920912-4b06-43f7-9cfe-b2d319d22e5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C98787718C7DD42AE3011529239B818" ma:contentTypeVersion="13" ma:contentTypeDescription="Create a new document." ma:contentTypeScope="" ma:versionID="3bae00bbd880368e3ce06c450efc0fe2">
  <xsd:schema xmlns:xsd="http://www.w3.org/2001/XMLSchema" xmlns:xs="http://www.w3.org/2001/XMLSchema" xmlns:p="http://schemas.microsoft.com/office/2006/metadata/properties" xmlns:ns3="6f920912-4b06-43f7-9cfe-b2d319d22e55" xmlns:ns4="1952fbf8-1421-460f-a84d-eae579e0398c" targetNamespace="http://schemas.microsoft.com/office/2006/metadata/properties" ma:root="true" ma:fieldsID="9ed335ce2a6376d3cbebda842c2a5e4b" ns3:_="" ns4:_="">
    <xsd:import namespace="6f920912-4b06-43f7-9cfe-b2d319d22e55"/>
    <xsd:import namespace="1952fbf8-1421-460f-a84d-eae579e0398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20912-4b06-43f7-9cfe-b2d319d22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fbf8-1421-460f-a84d-eae579e039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424252-293C-48E7-87D5-4AE949DA5640}">
  <ds:schemaRefs>
    <ds:schemaRef ds:uri="http://schemas.microsoft.com/office/infopath/2007/PartnerControls"/>
    <ds:schemaRef ds:uri="http://purl.org/dc/dcmitype/"/>
    <ds:schemaRef ds:uri="http://schemas.openxmlformats.org/package/2006/metadata/core-properties"/>
    <ds:schemaRef ds:uri="6f920912-4b06-43f7-9cfe-b2d319d22e55"/>
    <ds:schemaRef ds:uri="http://schemas.microsoft.com/office/2006/documentManagement/types"/>
    <ds:schemaRef ds:uri="http://purl.org/dc/terms/"/>
    <ds:schemaRef ds:uri="1952fbf8-1421-460f-a84d-eae579e0398c"/>
    <ds:schemaRef ds:uri="http://www.w3.org/XML/1998/namespac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F2391347-4E1F-402E-BFBF-004F2D9940EE}">
  <ds:schemaRefs>
    <ds:schemaRef ds:uri="http://schemas.openxmlformats.org/officeDocument/2006/bibliography"/>
  </ds:schemaRefs>
</ds:datastoreItem>
</file>

<file path=customXml/itemProps3.xml><?xml version="1.0" encoding="utf-8"?>
<ds:datastoreItem xmlns:ds="http://schemas.openxmlformats.org/officeDocument/2006/customXml" ds:itemID="{5FDFB7CB-A1B6-4889-9094-3497E9AF8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20912-4b06-43f7-9cfe-b2d319d22e55"/>
    <ds:schemaRef ds:uri="1952fbf8-1421-460f-a84d-eae579e03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A0395F-AA37-4C0B-8586-86CB7A8A32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Report-template_No_Cover.dot</Template>
  <TotalTime>0</TotalTime>
  <Pages>3</Pages>
  <Words>295</Words>
  <Characters>1687</Characters>
  <Application>Microsoft Office Word</Application>
  <DocSecurity>0</DocSecurity>
  <Lines>14</Lines>
  <Paragraphs>3</Paragraphs>
  <ScaleCrop>false</ScaleCrop>
  <Company>School/Department/Area</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Nicky Sephton</dc:creator>
  <cp:keywords/>
  <dc:description/>
  <cp:lastModifiedBy>Hari krishna prasad Menta Venkata</cp:lastModifiedBy>
  <cp:revision>2</cp:revision>
  <dcterms:created xsi:type="dcterms:W3CDTF">2024-09-23T09:07:00Z</dcterms:created>
  <dcterms:modified xsi:type="dcterms:W3CDTF">2024-09-23T09:07:00Z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1b52b3a1-dbcb-41fb-a452-370cf542753f_Enabled">
    <vt:lpwstr>true</vt:lpwstr>
  </property>
  <property fmtid="{D5CDD505-2E9C-101B-9397-08002B2CF9AE}" pid="9" name="MSIP_Label_1b52b3a1-dbcb-41fb-a452-370cf542753f_SetDate">
    <vt:lpwstr>2020-12-15T03:30:51Z</vt:lpwstr>
  </property>
  <property fmtid="{D5CDD505-2E9C-101B-9397-08002B2CF9AE}" pid="10" name="MSIP_Label_1b52b3a1-dbcb-41fb-a452-370cf542753f_Method">
    <vt:lpwstr>Privileged</vt:lpwstr>
  </property>
  <property fmtid="{D5CDD505-2E9C-101B-9397-08002B2CF9AE}" pid="11" name="MSIP_Label_1b52b3a1-dbcb-41fb-a452-370cf542753f_Name">
    <vt:lpwstr>Public</vt:lpwstr>
  </property>
  <property fmtid="{D5CDD505-2E9C-101B-9397-08002B2CF9AE}" pid="12" name="MSIP_Label_1b52b3a1-dbcb-41fb-a452-370cf542753f_SiteId">
    <vt:lpwstr>d1323671-cdbe-4417-b4d4-bdb24b51316b</vt:lpwstr>
  </property>
  <property fmtid="{D5CDD505-2E9C-101B-9397-08002B2CF9AE}" pid="13" name="MSIP_Label_1b52b3a1-dbcb-41fb-a452-370cf542753f_ActionId">
    <vt:lpwstr>4021dc0e-af75-4b88-9169-000056861f65</vt:lpwstr>
  </property>
  <property fmtid="{D5CDD505-2E9C-101B-9397-08002B2CF9AE}" pid="14" name="MSIP_Label_1b52b3a1-dbcb-41fb-a452-370cf542753f_ContentBits">
    <vt:lpwstr>0</vt:lpwstr>
  </property>
  <property fmtid="{D5CDD505-2E9C-101B-9397-08002B2CF9AE}" pid="15" name="ContentTypeId">
    <vt:lpwstr>0x010100BC98787718C7DD42AE3011529239B818</vt:lpwstr>
  </property>
</Properties>
</file>